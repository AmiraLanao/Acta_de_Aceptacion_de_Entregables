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9"/>
        <w:gridCol w:w="2522"/>
        <w:gridCol w:w="2446"/>
        <w:gridCol w:w="2446"/>
        <w:gridCol w:w="1486"/>
      </w:tblGrid>
      <w:tr w:rsidR="00481054" w:rsidRPr="00481054" w:rsidTr="008C2AF3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7C5C13" w:rsidRPr="00481054" w:rsidRDefault="007C5C13" w:rsidP="00996E26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Ac</w:t>
            </w:r>
            <w:r w:rsidR="00996E26">
              <w:rPr>
                <w:rStyle w:val="Ttulodellibro"/>
                <w:rFonts w:ascii="Tahoma" w:hAnsi="Tahoma" w:cs="Tahoma"/>
                <w:sz w:val="18"/>
                <w:szCs w:val="18"/>
              </w:rPr>
              <w:t>ta de Aceptación de Entregable</w:t>
            </w:r>
          </w:p>
        </w:tc>
      </w:tr>
      <w:tr w:rsidR="00481054" w:rsidRPr="00481054" w:rsidTr="008C2AF3">
        <w:trPr>
          <w:trHeight w:val="284"/>
          <w:tblHeader/>
          <w:jc w:val="center"/>
        </w:trPr>
        <w:tc>
          <w:tcPr>
            <w:tcW w:w="739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Versión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Estado</w:t>
            </w:r>
          </w:p>
          <w:p w:rsidR="007C5C13" w:rsidRPr="00481054" w:rsidRDefault="007C5C13" w:rsidP="00A52AEE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Elaborada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Aprobada por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(Nombre Apellido)</w:t>
            </w:r>
          </w:p>
        </w:tc>
        <w:tc>
          <w:tcPr>
            <w:tcW w:w="1486" w:type="dxa"/>
            <w:shd w:val="clear" w:color="auto" w:fill="F2F2F2" w:themeFill="background1" w:themeFillShade="F2"/>
            <w:vAlign w:val="center"/>
          </w:tcPr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  <w:p w:rsidR="007C5C13" w:rsidRPr="00481054" w:rsidRDefault="007C5C13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(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dd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/mm/</w:t>
            </w:r>
            <w:proofErr w:type="spellStart"/>
            <w:r w:rsidRPr="00481054">
              <w:rPr>
                <w:rFonts w:ascii="Tahoma" w:hAnsi="Tahoma" w:cs="Tahoma"/>
                <w:sz w:val="16"/>
                <w:szCs w:val="16"/>
              </w:rPr>
              <w:t>aaaa</w:t>
            </w:r>
            <w:proofErr w:type="spellEnd"/>
            <w:r w:rsidRPr="00481054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</w:tr>
      <w:tr w:rsidR="004B3F56" w:rsidRPr="00481054" w:rsidTr="008C2AF3">
        <w:trPr>
          <w:trHeight w:val="312"/>
          <w:tblHeader/>
          <w:jc w:val="center"/>
        </w:trPr>
        <w:tc>
          <w:tcPr>
            <w:tcW w:w="739" w:type="dxa"/>
            <w:vAlign w:val="center"/>
          </w:tcPr>
          <w:p w:rsidR="004B3F56" w:rsidRPr="00481054" w:rsidRDefault="004B3F56" w:rsidP="008C2AF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0.1</w:t>
            </w:r>
          </w:p>
        </w:tc>
        <w:tc>
          <w:tcPr>
            <w:tcW w:w="2522" w:type="dxa"/>
            <w:vAlign w:val="center"/>
          </w:tcPr>
          <w:p w:rsidR="004B3F56" w:rsidRPr="00481054" w:rsidRDefault="004B3F56" w:rsidP="00A52AE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Revisión</w:t>
            </w:r>
          </w:p>
        </w:tc>
        <w:tc>
          <w:tcPr>
            <w:tcW w:w="2446" w:type="dxa"/>
            <w:vAlign w:val="center"/>
          </w:tcPr>
          <w:p w:rsidR="004B3F56" w:rsidRPr="00481054" w:rsidRDefault="004B3F56" w:rsidP="00AB3A4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ARNOLD PAICO</w:t>
            </w:r>
          </w:p>
        </w:tc>
        <w:tc>
          <w:tcPr>
            <w:tcW w:w="2446" w:type="dxa"/>
            <w:vAlign w:val="center"/>
          </w:tcPr>
          <w:p w:rsidR="004B3F56" w:rsidRPr="00481054" w:rsidRDefault="004B3F56" w:rsidP="00682BE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MICHEL AGUILAR</w:t>
            </w:r>
          </w:p>
        </w:tc>
        <w:tc>
          <w:tcPr>
            <w:tcW w:w="1486" w:type="dxa"/>
            <w:vAlign w:val="center"/>
          </w:tcPr>
          <w:p w:rsidR="004B3F56" w:rsidRPr="00481054" w:rsidRDefault="004B3F56" w:rsidP="00562224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11/04/2013</w:t>
            </w:r>
          </w:p>
        </w:tc>
      </w:tr>
    </w:tbl>
    <w:p w:rsidR="007C5FAC" w:rsidRPr="00481054" w:rsidRDefault="007C5FAC" w:rsidP="00892E2B">
      <w:pPr>
        <w:spacing w:after="0"/>
        <w:rPr>
          <w:lang w:val="es-ES"/>
        </w:rPr>
      </w:pPr>
    </w:p>
    <w:p w:rsidR="00892E2B" w:rsidRPr="00481054" w:rsidRDefault="00892E2B" w:rsidP="00892E2B">
      <w:pPr>
        <w:spacing w:after="0"/>
        <w:rPr>
          <w:lang w:val="es-ES"/>
        </w:rPr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900"/>
        <w:gridCol w:w="1843"/>
        <w:gridCol w:w="1134"/>
        <w:gridCol w:w="3543"/>
        <w:gridCol w:w="1219"/>
      </w:tblGrid>
      <w:tr w:rsidR="00481054" w:rsidRPr="00481054" w:rsidTr="00B837A0">
        <w:trPr>
          <w:trHeight w:val="369"/>
          <w:tblHeader/>
          <w:jc w:val="center"/>
        </w:trPr>
        <w:tc>
          <w:tcPr>
            <w:tcW w:w="9639" w:type="dxa"/>
            <w:gridSpan w:val="5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Información General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Cliente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r w:rsidR="00A52AEE">
              <w:rPr>
                <w:rFonts w:ascii="Tahoma" w:hAnsi="Tahoma" w:cs="Tahoma"/>
                <w:sz w:val="18"/>
                <w:szCs w:val="18"/>
              </w:rPr>
              <w:t>Sáenz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 la fase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Iteración</w:t>
            </w:r>
            <w:r w:rsidR="007A3F52">
              <w:rPr>
                <w:rFonts w:ascii="Tahoma" w:hAnsi="Tahoma" w:cs="Tahoma"/>
                <w:sz w:val="18"/>
                <w:szCs w:val="18"/>
              </w:rPr>
              <w:t xml:space="preserve"> 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1900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 del entregable</w:t>
            </w:r>
          </w:p>
        </w:tc>
        <w:tc>
          <w:tcPr>
            <w:tcW w:w="7739" w:type="dxa"/>
            <w:gridSpan w:val="4"/>
            <w:shd w:val="clear" w:color="auto" w:fill="auto"/>
            <w:vAlign w:val="center"/>
          </w:tcPr>
          <w:p w:rsidR="00892E2B" w:rsidRPr="00481054" w:rsidRDefault="00A70F4D" w:rsidP="005525BB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Acta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 de Aceptación</w:t>
            </w:r>
            <w:r>
              <w:rPr>
                <w:rFonts w:ascii="Tahoma" w:hAnsi="Tahoma" w:cs="Tahoma"/>
                <w:sz w:val="18"/>
                <w:szCs w:val="18"/>
              </w:rPr>
              <w:t xml:space="preserve"> de Entregables </w:t>
            </w:r>
            <w:r w:rsidR="005525BB">
              <w:rPr>
                <w:rFonts w:ascii="Tahoma" w:hAnsi="Tahoma" w:cs="Tahoma"/>
                <w:sz w:val="18"/>
                <w:szCs w:val="18"/>
              </w:rPr>
              <w:t xml:space="preserve">- </w:t>
            </w:r>
            <w:r w:rsidR="007A3F52">
              <w:rPr>
                <w:rFonts w:ascii="Tahoma" w:hAnsi="Tahoma" w:cs="Tahoma"/>
                <w:sz w:val="18"/>
                <w:szCs w:val="18"/>
              </w:rPr>
              <w:t xml:space="preserve"> iteración N°3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Responsable de la ejecución del entregable</w:t>
            </w:r>
          </w:p>
        </w:tc>
        <w:tc>
          <w:tcPr>
            <w:tcW w:w="5896" w:type="dxa"/>
            <w:gridSpan w:val="3"/>
            <w:vAlign w:val="center"/>
          </w:tcPr>
          <w:p w:rsidR="00892E2B" w:rsidRPr="00481054" w:rsidRDefault="00AB3A48" w:rsidP="008C2AF3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Inicio de  la ejecución del entregable</w:t>
            </w:r>
          </w:p>
        </w:tc>
        <w:tc>
          <w:tcPr>
            <w:tcW w:w="1134" w:type="dxa"/>
            <w:vAlign w:val="center"/>
          </w:tcPr>
          <w:p w:rsidR="00892E2B" w:rsidRPr="00481054" w:rsidRDefault="00174D4B" w:rsidP="00174D4B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27</w:t>
            </w:r>
            <w:r w:rsidR="00E81C05">
              <w:rPr>
                <w:rFonts w:ascii="Tahoma" w:hAnsi="Tahoma" w:cs="Tahoma"/>
                <w:sz w:val="18"/>
                <w:szCs w:val="18"/>
              </w:rPr>
              <w:t>/0</w:t>
            </w:r>
            <w:r>
              <w:rPr>
                <w:rFonts w:ascii="Tahoma" w:hAnsi="Tahoma" w:cs="Tahoma"/>
                <w:sz w:val="18"/>
                <w:szCs w:val="18"/>
              </w:rPr>
              <w:t>3</w:t>
            </w:r>
            <w:r w:rsidR="00AB3A48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Término de la ejecución del entregable</w:t>
            </w:r>
          </w:p>
        </w:tc>
        <w:tc>
          <w:tcPr>
            <w:tcW w:w="1219" w:type="dxa"/>
            <w:vAlign w:val="center"/>
          </w:tcPr>
          <w:p w:rsidR="00892E2B" w:rsidRPr="00481054" w:rsidRDefault="00256905" w:rsidP="00256905">
            <w:p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23</w:t>
            </w:r>
            <w:r w:rsidR="00A70F4D">
              <w:rPr>
                <w:rFonts w:ascii="Tahoma" w:hAnsi="Tahoma" w:cs="Tahoma"/>
                <w:sz w:val="18"/>
                <w:szCs w:val="18"/>
              </w:rPr>
              <w:t>/0</w:t>
            </w:r>
            <w:r>
              <w:rPr>
                <w:rFonts w:ascii="Tahoma" w:hAnsi="Tahoma" w:cs="Tahoma"/>
                <w:sz w:val="18"/>
                <w:szCs w:val="18"/>
              </w:rPr>
              <w:t>5</w:t>
            </w:r>
            <w:r w:rsidR="00A70F4D">
              <w:rPr>
                <w:rFonts w:ascii="Tahoma" w:hAnsi="Tahoma" w:cs="Tahoma"/>
                <w:sz w:val="18"/>
                <w:szCs w:val="18"/>
              </w:rPr>
              <w:t>/201</w:t>
            </w:r>
            <w:r w:rsidR="00A52AEE"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días de ejecución del entregable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2E2B" w:rsidRPr="00481054" w:rsidRDefault="00174D4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13</w:t>
            </w:r>
          </w:p>
        </w:tc>
        <w:tc>
          <w:tcPr>
            <w:tcW w:w="3543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Cantidad de horas de ejecución del entregable</w:t>
            </w:r>
          </w:p>
        </w:tc>
        <w:tc>
          <w:tcPr>
            <w:tcW w:w="1219" w:type="dxa"/>
            <w:shd w:val="clear" w:color="auto" w:fill="auto"/>
            <w:vAlign w:val="center"/>
          </w:tcPr>
          <w:p w:rsidR="00892E2B" w:rsidRPr="00481054" w:rsidRDefault="00174D4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65</w:t>
            </w:r>
          </w:p>
        </w:tc>
      </w:tr>
      <w:tr w:rsidR="00481054" w:rsidRPr="00481054" w:rsidTr="00B837A0">
        <w:trPr>
          <w:trHeight w:val="312"/>
          <w:jc w:val="center"/>
        </w:trPr>
        <w:tc>
          <w:tcPr>
            <w:tcW w:w="3743" w:type="dxa"/>
            <w:gridSpan w:val="2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 de la reunión de aceptación del entregable</w:t>
            </w:r>
          </w:p>
        </w:tc>
        <w:tc>
          <w:tcPr>
            <w:tcW w:w="5896" w:type="dxa"/>
            <w:gridSpan w:val="3"/>
            <w:shd w:val="clear" w:color="auto" w:fill="auto"/>
            <w:vAlign w:val="center"/>
          </w:tcPr>
          <w:p w:rsidR="00892E2B" w:rsidRPr="00481054" w:rsidRDefault="00174D4B" w:rsidP="008C2AF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AB3A48">
              <w:rPr>
                <w:rFonts w:ascii="Tahoma" w:hAnsi="Tahoma" w:cs="Tahoma"/>
                <w:sz w:val="18"/>
                <w:szCs w:val="18"/>
              </w:rPr>
              <w:t>/03/2013</w:t>
            </w:r>
          </w:p>
        </w:tc>
      </w:tr>
    </w:tbl>
    <w:p w:rsidR="007C5C13" w:rsidRPr="00481054" w:rsidRDefault="007C5C13" w:rsidP="00892E2B">
      <w:pPr>
        <w:spacing w:after="0"/>
      </w:pPr>
    </w:p>
    <w:p w:rsidR="00892E2B" w:rsidRPr="00481054" w:rsidRDefault="00892E2B" w:rsidP="00892E2B">
      <w:pPr>
        <w:spacing w:after="0"/>
      </w:pPr>
    </w:p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892E2B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892E2B" w:rsidRPr="00481054" w:rsidRDefault="00892E2B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Resumen Ejecutivo</w:t>
            </w:r>
          </w:p>
        </w:tc>
      </w:tr>
      <w:tr w:rsidR="00892E2B" w:rsidRPr="00481054" w:rsidTr="00892E2B">
        <w:trPr>
          <w:trHeight w:val="312"/>
          <w:jc w:val="center"/>
        </w:trPr>
        <w:tc>
          <w:tcPr>
            <w:tcW w:w="9639" w:type="dxa"/>
            <w:vAlign w:val="center"/>
          </w:tcPr>
          <w:p w:rsidR="00892E2B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El Entregable de la Iteración N° 1, cuenta con lo siguiente:</w:t>
            </w:r>
          </w:p>
          <w:p w:rsidR="003645AE" w:rsidRDefault="003645AE" w:rsidP="008C2AF3">
            <w:pPr>
              <w:spacing w:line="276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E810AA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Herrami</w:t>
            </w:r>
            <w:bookmarkStart w:id="0" w:name="_GoBack"/>
            <w:bookmarkEnd w:id="0"/>
            <w:r>
              <w:rPr>
                <w:rFonts w:ascii="Tahoma" w:hAnsi="Tahoma" w:cs="Tahoma"/>
                <w:sz w:val="18"/>
                <w:szCs w:val="18"/>
                <w:lang w:val="es-PE"/>
              </w:rPr>
              <w:t>enta de Gestión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Numero de no conformidades (Métrica)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  <w:lang w:val="es-PE"/>
              </w:rPr>
              <w:t>Checklist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 de aseguramiento de calidad.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Matriz de seguimiento.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Lista Maestra de requerimiento actualizada.</w:t>
            </w:r>
          </w:p>
          <w:p w:rsidR="00174D4B" w:rsidRDefault="000A18B3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Registro</w:t>
            </w:r>
            <w:r w:rsidR="00174D4B">
              <w:rPr>
                <w:rFonts w:ascii="Tahoma" w:hAnsi="Tahoma" w:cs="Tahoma"/>
                <w:sz w:val="18"/>
                <w:szCs w:val="18"/>
                <w:lang w:val="es-PE"/>
              </w:rPr>
              <w:t xml:space="preserve"> de riesgo.</w:t>
            </w:r>
          </w:p>
          <w:p w:rsidR="00174D4B" w:rsidRDefault="00174D4B" w:rsidP="00E810A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Planes de prueba.</w:t>
            </w:r>
          </w:p>
          <w:p w:rsidR="00174D4B" w:rsidRPr="00174D4B" w:rsidRDefault="00174D4B" w:rsidP="00174D4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 xml:space="preserve">Desarrollo </w:t>
            </w:r>
            <w:r w:rsidR="000A18B3">
              <w:rPr>
                <w:rFonts w:ascii="Tahoma" w:hAnsi="Tahoma" w:cs="Tahoma"/>
                <w:sz w:val="18"/>
                <w:szCs w:val="18"/>
                <w:lang w:val="es-PE"/>
              </w:rPr>
              <w:t>de persistencia de Datos</w:t>
            </w:r>
          </w:p>
          <w:p w:rsid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  <w:p w:rsidR="003645AE" w:rsidRPr="003645AE" w:rsidRDefault="003645AE" w:rsidP="003645AE">
            <w:pPr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  <w:r>
              <w:rPr>
                <w:rFonts w:ascii="Tahoma" w:hAnsi="Tahoma" w:cs="Tahoma"/>
                <w:sz w:val="18"/>
                <w:szCs w:val="18"/>
                <w:lang w:val="es-PE"/>
              </w:rPr>
              <w:t>Por medio del presente documento se da constancia de que todos los documentos fueron elaborados y presentados al cliente en la fecha programada.</w:t>
            </w:r>
          </w:p>
          <w:p w:rsidR="003645AE" w:rsidRPr="003645AE" w:rsidRDefault="003645AE" w:rsidP="003645AE">
            <w:pPr>
              <w:pStyle w:val="Prrafodelista"/>
              <w:jc w:val="both"/>
              <w:rPr>
                <w:rFonts w:ascii="Tahoma" w:hAnsi="Tahoma" w:cs="Tahoma"/>
                <w:sz w:val="18"/>
                <w:szCs w:val="18"/>
                <w:lang w:val="es-PE"/>
              </w:rPr>
            </w:pPr>
          </w:p>
        </w:tc>
      </w:tr>
    </w:tbl>
    <w:p w:rsidR="00892E2B" w:rsidRPr="00481054" w:rsidRDefault="00892E2B" w:rsidP="00892E2B">
      <w:pPr>
        <w:spacing w:after="0"/>
      </w:pPr>
    </w:p>
    <w:p w:rsidR="00892E2B" w:rsidRDefault="00892E2B"/>
    <w:p w:rsidR="001256FF" w:rsidRPr="00481054" w:rsidRDefault="001256FF"/>
    <w:tbl>
      <w:tblPr>
        <w:tblStyle w:val="Tablaconcuadrcula"/>
        <w:tblW w:w="9639" w:type="dxa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481054" w:rsidRPr="00481054" w:rsidTr="006D759A">
        <w:trPr>
          <w:trHeight w:val="369"/>
          <w:tblHeader/>
          <w:jc w:val="center"/>
        </w:trPr>
        <w:tc>
          <w:tcPr>
            <w:tcW w:w="9639" w:type="dxa"/>
            <w:shd w:val="clear" w:color="auto" w:fill="F2F2F2" w:themeFill="background1" w:themeFillShade="F2"/>
            <w:vAlign w:val="center"/>
          </w:tcPr>
          <w:p w:rsidR="006D759A" w:rsidRPr="00481054" w:rsidRDefault="006D759A" w:rsidP="008C2AF3">
            <w:pPr>
              <w:rPr>
                <w:rStyle w:val="Ttulodellibro"/>
                <w:rFonts w:ascii="Tahoma" w:hAnsi="Tahoma" w:cs="Tahoma"/>
                <w:sz w:val="18"/>
                <w:szCs w:val="18"/>
              </w:rPr>
            </w:pPr>
            <w:r w:rsidRPr="00481054">
              <w:rPr>
                <w:rStyle w:val="Ttulodellibro"/>
                <w:rFonts w:ascii="Tahoma" w:hAnsi="Tahoma" w:cs="Tahoma"/>
                <w:sz w:val="18"/>
                <w:szCs w:val="18"/>
              </w:rPr>
              <w:t>Declaración de la Aceptación Formal</w:t>
            </w:r>
          </w:p>
        </w:tc>
      </w:tr>
      <w:tr w:rsidR="006D759A" w:rsidRPr="00481054" w:rsidTr="006D759A">
        <w:trPr>
          <w:trHeight w:val="312"/>
          <w:jc w:val="center"/>
        </w:trPr>
        <w:tc>
          <w:tcPr>
            <w:tcW w:w="9639" w:type="dxa"/>
            <w:vAlign w:val="center"/>
          </w:tcPr>
          <w:p w:rsidR="006D759A" w:rsidRPr="00481054" w:rsidRDefault="006D759A" w:rsidP="002336B6">
            <w:pPr>
              <w:spacing w:after="20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1054">
              <w:rPr>
                <w:rFonts w:ascii="Tahoma" w:hAnsi="Tahoma" w:cs="Tahoma"/>
                <w:sz w:val="18"/>
                <w:szCs w:val="18"/>
              </w:rPr>
              <w:t xml:space="preserve">Mediante este documento se deja constancia que el entregable </w:t>
            </w:r>
            <w:r w:rsidR="002336B6" w:rsidRPr="002336B6">
              <w:rPr>
                <w:rFonts w:ascii="Tahoma" w:hAnsi="Tahoma" w:cs="Tahoma"/>
                <w:sz w:val="18"/>
                <w:szCs w:val="18"/>
              </w:rPr>
              <w:t>ITFC.AE.RE0</w:t>
            </w:r>
            <w:r w:rsidR="002336B6">
              <w:rPr>
                <w:rFonts w:ascii="Tahoma" w:hAnsi="Tahoma" w:cs="Tahoma"/>
                <w:sz w:val="18"/>
                <w:szCs w:val="18"/>
              </w:rPr>
              <w:t>3</w:t>
            </w:r>
            <w:r w:rsidR="002336B6" w:rsidRPr="002336B6">
              <w:rPr>
                <w:rFonts w:ascii="Tahoma" w:hAnsi="Tahoma" w:cs="Tahoma"/>
                <w:sz w:val="18"/>
                <w:szCs w:val="18"/>
              </w:rPr>
              <w:t>_ACEPTACION DE ENTREGABLES</w:t>
            </w:r>
            <w:r w:rsidR="00F3189A">
              <w:rPr>
                <w:rFonts w:ascii="Tahoma" w:hAnsi="Tahoma" w:cs="Tahoma"/>
                <w:sz w:val="18"/>
                <w:szCs w:val="18"/>
              </w:rPr>
              <w:t xml:space="preserve"> (0.1) </w:t>
            </w:r>
            <w:r w:rsidRPr="00481054">
              <w:rPr>
                <w:rFonts w:ascii="Tahoma" w:hAnsi="Tahoma" w:cs="Tahoma"/>
                <w:sz w:val="18"/>
                <w:szCs w:val="18"/>
              </w:rPr>
              <w:t xml:space="preserve">ejecutado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la empresa</w:t>
            </w:r>
            <w:r w:rsidR="00481054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spellStart"/>
            <w:r w:rsidR="001256FF">
              <w:rPr>
                <w:rFonts w:ascii="Tahoma" w:hAnsi="Tahoma" w:cs="Tahoma"/>
                <w:b/>
                <w:sz w:val="18"/>
                <w:szCs w:val="18"/>
              </w:rPr>
              <w:t>infortec</w:t>
            </w:r>
            <w:proofErr w:type="spellEnd"/>
            <w:r w:rsidRPr="00481054">
              <w:rPr>
                <w:rFonts w:ascii="Tahoma" w:hAnsi="Tahoma" w:cs="Tahoma"/>
                <w:sz w:val="18"/>
                <w:szCs w:val="18"/>
              </w:rPr>
              <w:t xml:space="preserve"> ha sido aceptado y aprobado por </w:t>
            </w:r>
            <w:r w:rsidR="001256FF">
              <w:rPr>
                <w:rFonts w:ascii="Tahoma" w:hAnsi="Tahoma" w:cs="Tahoma"/>
                <w:sz w:val="18"/>
                <w:szCs w:val="18"/>
              </w:rPr>
              <w:t>el Cliente</w:t>
            </w:r>
            <w:r w:rsidRPr="00481054">
              <w:rPr>
                <w:rFonts w:ascii="Tahoma" w:hAnsi="Tahoma" w:cs="Tahoma"/>
                <w:sz w:val="18"/>
                <w:szCs w:val="18"/>
              </w:rPr>
              <w:t>, de este modo queda constancia que se da por terminado el entregable.</w:t>
            </w:r>
          </w:p>
        </w:tc>
      </w:tr>
    </w:tbl>
    <w:p w:rsidR="006D759A" w:rsidRDefault="006D759A" w:rsidP="006D759A">
      <w:pPr>
        <w:spacing w:after="0"/>
      </w:pPr>
    </w:p>
    <w:p w:rsidR="00AB4D2E" w:rsidRDefault="00996E26" w:rsidP="00996E26">
      <w:pPr>
        <w:tabs>
          <w:tab w:val="left" w:pos="2175"/>
        </w:tabs>
        <w:spacing w:after="0"/>
      </w:pPr>
      <w:r>
        <w:tab/>
      </w: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Default="001256FF" w:rsidP="00996E26">
      <w:pPr>
        <w:tabs>
          <w:tab w:val="left" w:pos="2175"/>
        </w:tabs>
        <w:spacing w:after="0"/>
      </w:pPr>
    </w:p>
    <w:p w:rsidR="001256FF" w:rsidRPr="00481054" w:rsidRDefault="001256FF" w:rsidP="00996E26">
      <w:pPr>
        <w:tabs>
          <w:tab w:val="left" w:pos="2175"/>
        </w:tabs>
        <w:spacing w:after="0"/>
      </w:pPr>
    </w:p>
    <w:p w:rsidR="006D759A" w:rsidRPr="00481054" w:rsidRDefault="006D759A" w:rsidP="006D759A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4B3F56" w:rsidRPr="00481054" w:rsidTr="00DB62A1">
        <w:trPr>
          <w:trHeight w:val="284"/>
          <w:tblHeader/>
          <w:jc w:val="center"/>
        </w:trPr>
        <w:tc>
          <w:tcPr>
            <w:tcW w:w="7216" w:type="dxa"/>
            <w:gridSpan w:val="3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B3F56" w:rsidRDefault="004B3F56" w:rsidP="004B3F5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DISTRIBUIDO Y ACEPTADO: </w:t>
            </w:r>
          </w:p>
          <w:p w:rsidR="004B3F56" w:rsidRPr="00481054" w:rsidRDefault="004B3F56" w:rsidP="004B3F56">
            <w:pPr>
              <w:rPr>
                <w:rFonts w:ascii="Tahoma" w:hAnsi="Tahoma" w:cs="Tahoma"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>STAKEHOLDER DEL SERVICIO</w:t>
            </w:r>
          </w:p>
        </w:tc>
      </w:tr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Pr="00481054" w:rsidRDefault="00A52AEE" w:rsidP="00E026D7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Amira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Lanao</w:t>
            </w:r>
          </w:p>
        </w:tc>
        <w:tc>
          <w:tcPr>
            <w:tcW w:w="2889" w:type="dxa"/>
            <w:vAlign w:val="center"/>
          </w:tcPr>
          <w:p w:rsidR="00A52AEE" w:rsidRPr="00481054" w:rsidRDefault="00A52AEE" w:rsidP="008D036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Jefe de Proyectos </w:t>
            </w:r>
          </w:p>
        </w:tc>
        <w:tc>
          <w:tcPr>
            <w:tcW w:w="1655" w:type="dxa"/>
            <w:vAlign w:val="center"/>
          </w:tcPr>
          <w:p w:rsidR="00A52AEE" w:rsidRPr="00481054" w:rsidRDefault="001D6E52" w:rsidP="00A70F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F1067D">
              <w:rPr>
                <w:rFonts w:ascii="Tahoma" w:hAnsi="Tahoma" w:cs="Tahoma"/>
                <w:sz w:val="18"/>
                <w:szCs w:val="18"/>
              </w:rPr>
              <w:t>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Gino Guzmán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Analista Programador</w:t>
            </w:r>
          </w:p>
        </w:tc>
        <w:tc>
          <w:tcPr>
            <w:tcW w:w="1655" w:type="dxa"/>
            <w:vAlign w:val="center"/>
          </w:tcPr>
          <w:p w:rsidR="00A52AEE" w:rsidRDefault="001D6E52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F1067D">
              <w:rPr>
                <w:rFonts w:ascii="Tahoma" w:hAnsi="Tahoma" w:cs="Tahoma"/>
                <w:sz w:val="18"/>
                <w:szCs w:val="18"/>
              </w:rPr>
              <w:t>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Michel Aguilar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Analista de Calidad </w:t>
            </w:r>
          </w:p>
        </w:tc>
        <w:tc>
          <w:tcPr>
            <w:tcW w:w="1655" w:type="dxa"/>
            <w:vAlign w:val="center"/>
          </w:tcPr>
          <w:p w:rsidR="00A52AEE" w:rsidRDefault="001D6E52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F1067D">
              <w:rPr>
                <w:rFonts w:ascii="Tahoma" w:hAnsi="Tahoma" w:cs="Tahoma"/>
                <w:sz w:val="18"/>
                <w:szCs w:val="18"/>
              </w:rPr>
              <w:t>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  <w:tr w:rsidR="00A52AEE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A52AEE" w:rsidRDefault="00A52AEE" w:rsidP="00A70F4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Arnold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Paico</w:t>
            </w:r>
          </w:p>
        </w:tc>
        <w:tc>
          <w:tcPr>
            <w:tcW w:w="2889" w:type="dxa"/>
            <w:vAlign w:val="center"/>
          </w:tcPr>
          <w:p w:rsidR="00A52AEE" w:rsidRDefault="00A52AEE" w:rsidP="008D036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Documentador </w:t>
            </w:r>
          </w:p>
        </w:tc>
        <w:tc>
          <w:tcPr>
            <w:tcW w:w="1655" w:type="dxa"/>
            <w:vAlign w:val="center"/>
          </w:tcPr>
          <w:p w:rsidR="00A52AEE" w:rsidRDefault="001D6E52" w:rsidP="004A21D8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F1067D">
              <w:rPr>
                <w:rFonts w:ascii="Tahoma" w:hAnsi="Tahoma" w:cs="Tahoma"/>
                <w:sz w:val="18"/>
                <w:szCs w:val="18"/>
              </w:rPr>
              <w:t>/04</w:t>
            </w:r>
            <w:r w:rsidR="00A52AEE">
              <w:rPr>
                <w:rFonts w:ascii="Tahoma" w:hAnsi="Tahoma" w:cs="Tahoma"/>
                <w:sz w:val="18"/>
                <w:szCs w:val="18"/>
              </w:rPr>
              <w:t>/2013</w:t>
            </w:r>
          </w:p>
        </w:tc>
      </w:tr>
    </w:tbl>
    <w:p w:rsidR="006D759A" w:rsidRPr="00481054" w:rsidRDefault="006D759A" w:rsidP="00E026D7">
      <w:pPr>
        <w:spacing w:after="0"/>
      </w:pPr>
    </w:p>
    <w:p w:rsidR="00E026D7" w:rsidRPr="00481054" w:rsidRDefault="00E026D7" w:rsidP="00E026D7">
      <w:pPr>
        <w:spacing w:after="0"/>
      </w:pPr>
    </w:p>
    <w:tbl>
      <w:tblPr>
        <w:tblStyle w:val="Tablaconcuadrcula"/>
        <w:tblW w:w="0" w:type="auto"/>
        <w:jc w:val="center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72"/>
        <w:gridCol w:w="2889"/>
        <w:gridCol w:w="1655"/>
      </w:tblGrid>
      <w:tr w:rsidR="004B3F56" w:rsidRPr="00481054" w:rsidTr="00782477">
        <w:trPr>
          <w:trHeight w:val="284"/>
          <w:tblHeader/>
          <w:jc w:val="center"/>
        </w:trPr>
        <w:tc>
          <w:tcPr>
            <w:tcW w:w="7216" w:type="dxa"/>
            <w:gridSpan w:val="3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4B3F56" w:rsidRDefault="004B3F56" w:rsidP="004B3F56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FIRMA DE ACEPTACIÓN DE ENTREGABLES: </w:t>
            </w:r>
          </w:p>
          <w:p w:rsidR="004B3F56" w:rsidRPr="00481054" w:rsidRDefault="004B3F56" w:rsidP="004B3F56">
            <w:pPr>
              <w:rPr>
                <w:rFonts w:ascii="Tahoma" w:hAnsi="Tahoma" w:cs="Tahoma"/>
                <w:sz w:val="16"/>
                <w:szCs w:val="16"/>
              </w:rPr>
            </w:pPr>
            <w:r w:rsidRPr="00D95720">
              <w:rPr>
                <w:rFonts w:ascii="Tahoma" w:hAnsi="Tahoma" w:cs="Tahoma"/>
                <w:b/>
                <w:sz w:val="16"/>
                <w:szCs w:val="16"/>
              </w:rPr>
              <w:t xml:space="preserve">APROBACIÓN DEL REPRESENTANTE DEL </w:t>
            </w:r>
            <w:r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D95720">
              <w:rPr>
                <w:rFonts w:ascii="Tahoma" w:hAnsi="Tahoma" w:cs="Tahoma"/>
                <w:b/>
                <w:sz w:val="16"/>
                <w:szCs w:val="16"/>
              </w:rPr>
              <w:t>CLIENTE.</w:t>
            </w:r>
          </w:p>
        </w:tc>
      </w:tr>
      <w:tr w:rsidR="00A52AEE" w:rsidRPr="00481054" w:rsidTr="00E026D7">
        <w:trPr>
          <w:trHeight w:val="284"/>
          <w:tblHeader/>
          <w:jc w:val="center"/>
        </w:trPr>
        <w:tc>
          <w:tcPr>
            <w:tcW w:w="2672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Nombre</w:t>
            </w:r>
          </w:p>
        </w:tc>
        <w:tc>
          <w:tcPr>
            <w:tcW w:w="2889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Cargo</w:t>
            </w:r>
          </w:p>
        </w:tc>
        <w:tc>
          <w:tcPr>
            <w:tcW w:w="1655" w:type="dxa"/>
            <w:tcBorders>
              <w:bottom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52AEE" w:rsidRPr="00481054" w:rsidRDefault="00A52AEE" w:rsidP="008C2AF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481054">
              <w:rPr>
                <w:rFonts w:ascii="Tahoma" w:hAnsi="Tahoma" w:cs="Tahoma"/>
                <w:sz w:val="16"/>
                <w:szCs w:val="16"/>
              </w:rPr>
              <w:t>Fecha</w:t>
            </w:r>
          </w:p>
        </w:tc>
      </w:tr>
      <w:tr w:rsidR="004B3F56" w:rsidRPr="00481054" w:rsidTr="00E026D7">
        <w:trPr>
          <w:trHeight w:val="680"/>
          <w:jc w:val="center"/>
        </w:trPr>
        <w:tc>
          <w:tcPr>
            <w:tcW w:w="2672" w:type="dxa"/>
            <w:vAlign w:val="center"/>
          </w:tcPr>
          <w:p w:rsidR="004B3F56" w:rsidRPr="00481054" w:rsidRDefault="004B3F56" w:rsidP="007C244D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Manuel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Saenz</w:t>
            </w:r>
            <w:proofErr w:type="spellEnd"/>
          </w:p>
        </w:tc>
        <w:tc>
          <w:tcPr>
            <w:tcW w:w="2889" w:type="dxa"/>
            <w:vAlign w:val="center"/>
          </w:tcPr>
          <w:p w:rsidR="004B3F56" w:rsidRPr="00481054" w:rsidRDefault="004B3F56" w:rsidP="00682BE8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Gerente General de la Empresa PDS1</w:t>
            </w:r>
          </w:p>
        </w:tc>
        <w:tc>
          <w:tcPr>
            <w:tcW w:w="1655" w:type="dxa"/>
            <w:vAlign w:val="center"/>
          </w:tcPr>
          <w:p w:rsidR="004B3F56" w:rsidRPr="00481054" w:rsidRDefault="001D6E52" w:rsidP="00481054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11</w:t>
            </w:r>
            <w:r w:rsidR="004B3F56">
              <w:rPr>
                <w:rFonts w:ascii="Tahoma" w:hAnsi="Tahoma" w:cs="Tahoma"/>
                <w:sz w:val="18"/>
                <w:szCs w:val="18"/>
              </w:rPr>
              <w:t>/04/2013</w:t>
            </w:r>
          </w:p>
        </w:tc>
      </w:tr>
    </w:tbl>
    <w:p w:rsidR="00E026D7" w:rsidRPr="00481054" w:rsidRDefault="00E026D7" w:rsidP="00B32346"/>
    <w:sectPr w:rsidR="00E026D7" w:rsidRPr="00481054" w:rsidSect="0077159D">
      <w:headerReference w:type="default" r:id="rId12"/>
      <w:footerReference w:type="default" r:id="rId13"/>
      <w:pgSz w:w="11907" w:h="16840" w:code="9"/>
      <w:pgMar w:top="851" w:right="1134" w:bottom="1418" w:left="964" w:header="59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43E" w:rsidRDefault="0087643E" w:rsidP="0077159D">
      <w:pPr>
        <w:spacing w:after="0" w:line="240" w:lineRule="auto"/>
      </w:pPr>
      <w:r>
        <w:separator/>
      </w:r>
    </w:p>
  </w:endnote>
  <w:endnote w:type="continuationSeparator" w:id="0">
    <w:p w:rsidR="0087643E" w:rsidRDefault="0087643E" w:rsidP="0077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054" w:rsidRDefault="00481054" w:rsidP="00B32346">
    <w:pPr>
      <w:spacing w:after="0" w:line="240" w:lineRule="auto"/>
      <w:rPr>
        <w:rFonts w:ascii="Tahoma" w:hAnsi="Tahoma" w:cs="Tahoma"/>
        <w:color w:val="808080" w:themeColor="background1" w:themeShade="80"/>
        <w:sz w:val="16"/>
        <w:szCs w:val="16"/>
      </w:rPr>
    </w:pPr>
  </w:p>
  <w:p w:rsidR="00B32346" w:rsidRDefault="00B32346">
    <w:pPr>
      <w:pStyle w:val="Piedepgina"/>
    </w:pPr>
  </w:p>
  <w:p w:rsidR="00996E26" w:rsidRDefault="00996E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43E" w:rsidRDefault="0087643E" w:rsidP="0077159D">
      <w:pPr>
        <w:spacing w:after="0" w:line="240" w:lineRule="auto"/>
      </w:pPr>
      <w:r>
        <w:separator/>
      </w:r>
    </w:p>
  </w:footnote>
  <w:footnote w:type="continuationSeparator" w:id="0">
    <w:p w:rsidR="0087643E" w:rsidRDefault="0087643E" w:rsidP="0077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39" w:type="dxa"/>
      <w:jc w:val="center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494"/>
      <w:gridCol w:w="2310"/>
      <w:gridCol w:w="3089"/>
      <w:gridCol w:w="1460"/>
      <w:gridCol w:w="1286"/>
    </w:tblGrid>
    <w:tr w:rsidR="000C47F5" w:rsidRPr="003468D0" w:rsidTr="00481054">
      <w:trPr>
        <w:trHeight w:val="680"/>
        <w:jc w:val="center"/>
      </w:trPr>
      <w:tc>
        <w:tcPr>
          <w:tcW w:w="744" w:type="pct"/>
          <w:vMerge w:val="restart"/>
          <w:vAlign w:val="center"/>
        </w:tcPr>
        <w:p w:rsidR="000C47F5" w:rsidRDefault="00562224" w:rsidP="008C2AF3">
          <w:pPr>
            <w:pStyle w:val="Encabezado"/>
            <w:spacing w:line="276" w:lineRule="aut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75292D7" wp14:editId="05D7EE9E">
                <wp:simplePos x="0" y="0"/>
                <wp:positionH relativeFrom="column">
                  <wp:posOffset>2540</wp:posOffset>
                </wp:positionH>
                <wp:positionV relativeFrom="paragraph">
                  <wp:posOffset>-699135</wp:posOffset>
                </wp:positionV>
                <wp:extent cx="866775" cy="609600"/>
                <wp:effectExtent l="0" t="0" r="9525" b="0"/>
                <wp:wrapSquare wrapText="bothSides"/>
                <wp:docPr id="1" name="Imagen 1" descr="I:\Log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:\Log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15" w:type="pct"/>
          <w:gridSpan w:val="2"/>
          <w:vMerge w:val="restart"/>
          <w:vAlign w:val="center"/>
        </w:tcPr>
        <w:p w:rsidR="000C47F5" w:rsidRPr="00D2043E" w:rsidRDefault="00562224" w:rsidP="000C47F5">
          <w:pPr>
            <w:jc w:val="center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8"/>
              <w:szCs w:val="28"/>
            </w:rPr>
            <w:t>INTRANET DE ALUMNOS</w:t>
          </w:r>
        </w:p>
      </w:tc>
      <w:tc>
        <w:tcPr>
          <w:tcW w:w="1441" w:type="pct"/>
          <w:gridSpan w:val="2"/>
          <w:tcBorders>
            <w:bottom w:val="nil"/>
          </w:tcBorders>
          <w:vAlign w:val="center"/>
        </w:tcPr>
        <w:p w:rsidR="000C47F5" w:rsidRPr="003468D0" w:rsidRDefault="000C47F5" w:rsidP="00481054">
          <w:pPr>
            <w:jc w:val="right"/>
            <w:rPr>
              <w:rFonts w:ascii="Tahoma" w:hAnsi="Tahoma" w:cs="Tahoma"/>
              <w:sz w:val="22"/>
            </w:rPr>
          </w:pPr>
          <w:r>
            <w:rPr>
              <w:rFonts w:ascii="Tahoma" w:hAnsi="Tahoma" w:cs="Tahoma"/>
              <w:sz w:val="22"/>
            </w:rPr>
            <w:t xml:space="preserve">Acta de Aceptación del Entregable </w:t>
          </w:r>
          <w:r w:rsidR="00481054">
            <w:rPr>
              <w:rFonts w:ascii="Tahoma" w:hAnsi="Tahoma" w:cs="Tahoma"/>
              <w:sz w:val="22"/>
            </w:rPr>
            <w:t>– Iteración 1</w:t>
          </w:r>
          <w:r>
            <w:rPr>
              <w:rFonts w:ascii="Tahoma" w:hAnsi="Tahoma" w:cs="Tahoma"/>
              <w:sz w:val="22"/>
            </w:rPr>
            <w:t xml:space="preserve"> </w:t>
          </w:r>
        </w:p>
      </w:tc>
    </w:tr>
    <w:tr w:rsidR="000C47F5" w:rsidTr="00481054">
      <w:trPr>
        <w:trHeight w:val="284"/>
        <w:jc w:val="center"/>
      </w:trPr>
      <w:tc>
        <w:tcPr>
          <w:tcW w:w="744" w:type="pct"/>
          <w:vMerge/>
          <w:vAlign w:val="center"/>
        </w:tcPr>
        <w:p w:rsidR="000C47F5" w:rsidRPr="003468D0" w:rsidRDefault="000C47F5" w:rsidP="008C2AF3">
          <w:pPr>
            <w:pStyle w:val="Encabezado"/>
            <w:rPr>
              <w:noProof/>
              <w:lang w:eastAsia="es-ES"/>
            </w:rPr>
          </w:pPr>
        </w:p>
      </w:tc>
      <w:tc>
        <w:tcPr>
          <w:tcW w:w="2815" w:type="pct"/>
          <w:gridSpan w:val="2"/>
          <w:vMerge/>
        </w:tcPr>
        <w:p w:rsidR="000C47F5" w:rsidRPr="003468D0" w:rsidRDefault="000C47F5" w:rsidP="008C2AF3">
          <w:pPr>
            <w:jc w:val="right"/>
            <w:rPr>
              <w:rFonts w:ascii="Tahoma" w:hAnsi="Tahoma" w:cs="Tahoma"/>
              <w:sz w:val="18"/>
              <w:szCs w:val="18"/>
            </w:rPr>
          </w:pPr>
        </w:p>
      </w:tc>
      <w:tc>
        <w:tcPr>
          <w:tcW w:w="765" w:type="pct"/>
          <w:tcBorders>
            <w:top w:val="nil"/>
            <w:right w:val="nil"/>
          </w:tcBorders>
        </w:tcPr>
        <w:p w:rsidR="000C47F5" w:rsidRPr="00D2043E" w:rsidRDefault="000C47F5" w:rsidP="008C2AF3">
          <w:pPr>
            <w:jc w:val="right"/>
            <w:rPr>
              <w:rFonts w:ascii="Tahoma" w:hAnsi="Tahoma" w:cs="Tahoma"/>
              <w:sz w:val="22"/>
            </w:rPr>
          </w:pPr>
        </w:p>
      </w:tc>
      <w:tc>
        <w:tcPr>
          <w:tcW w:w="676" w:type="pct"/>
          <w:tcBorders>
            <w:top w:val="nil"/>
            <w:left w:val="nil"/>
          </w:tcBorders>
        </w:tcPr>
        <w:p w:rsidR="000C47F5" w:rsidRPr="00D2043E" w:rsidRDefault="000C47F5" w:rsidP="00481054">
          <w:pPr>
            <w:rPr>
              <w:rFonts w:ascii="Tahoma" w:hAnsi="Tahoma" w:cs="Tahoma"/>
              <w:sz w:val="22"/>
            </w:rPr>
          </w:pPr>
        </w:p>
      </w:tc>
    </w:tr>
    <w:tr w:rsidR="000C47F5" w:rsidRPr="002336B1" w:rsidTr="00AB3A48">
      <w:trPr>
        <w:trHeight w:val="417"/>
        <w:jc w:val="center"/>
      </w:trPr>
      <w:tc>
        <w:tcPr>
          <w:tcW w:w="744" w:type="pct"/>
          <w:vMerge/>
        </w:tcPr>
        <w:p w:rsidR="000C47F5" w:rsidRPr="002336B1" w:rsidRDefault="000C47F5" w:rsidP="008C2AF3">
          <w:pPr>
            <w:pStyle w:val="Encabezado"/>
          </w:pPr>
        </w:p>
      </w:tc>
      <w:tc>
        <w:tcPr>
          <w:tcW w:w="1206" w:type="pct"/>
          <w:shd w:val="clear" w:color="auto" w:fill="F2F2F2" w:themeFill="background1" w:themeFillShade="F2"/>
          <w:vAlign w:val="center"/>
        </w:tcPr>
        <w:p w:rsidR="000C47F5" w:rsidRPr="00991D98" w:rsidRDefault="00AB3A48" w:rsidP="00481054">
          <w:pPr>
            <w:jc w:val="center"/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</w:pPr>
          <w:r>
            <w:rPr>
              <w:rFonts w:ascii="Tahoma" w:hAnsi="Tahoma" w:cs="Tahoma"/>
              <w:color w:val="808080" w:themeColor="background1" w:themeShade="80"/>
              <w:sz w:val="16"/>
              <w:szCs w:val="16"/>
            </w:rPr>
            <w:t>Empresa</w:t>
          </w:r>
        </w:p>
      </w:tc>
      <w:tc>
        <w:tcPr>
          <w:tcW w:w="1610" w:type="pct"/>
          <w:vAlign w:val="center"/>
        </w:tcPr>
        <w:p w:rsidR="000C47F5" w:rsidRPr="002336B1" w:rsidRDefault="00562224" w:rsidP="008C2AF3">
          <w:pPr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INFORTEC</w:t>
          </w:r>
        </w:p>
      </w:tc>
      <w:tc>
        <w:tcPr>
          <w:tcW w:w="1441" w:type="pct"/>
          <w:gridSpan w:val="2"/>
          <w:vAlign w:val="center"/>
        </w:tcPr>
        <w:sdt>
          <w:sdtPr>
            <w:rPr>
              <w:b/>
              <w:bCs/>
              <w:smallCaps/>
              <w:sz w:val="18"/>
              <w:szCs w:val="18"/>
            </w:rPr>
            <w:id w:val="27761701"/>
            <w:docPartObj>
              <w:docPartGallery w:val="Page Numbers (Top of Page)"/>
              <w:docPartUnique/>
            </w:docPartObj>
          </w:sdtPr>
          <w:sdtEndPr/>
          <w:sdtContent>
            <w:p w:rsidR="000C47F5" w:rsidRPr="002336B1" w:rsidRDefault="000C47F5" w:rsidP="008C2AF3">
              <w:pPr>
                <w:jc w:val="right"/>
                <w:rPr>
                  <w:rFonts w:asciiTheme="minorHAnsi" w:hAnsiTheme="minorHAnsi"/>
                  <w:sz w:val="18"/>
                  <w:szCs w:val="18"/>
                </w:rPr>
              </w:pP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Página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PAGE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0A18B3">
                <w:rPr>
                  <w:rFonts w:ascii="Tahoma" w:hAnsi="Tahoma" w:cs="Tahoma"/>
                  <w:noProof/>
                  <w:sz w:val="16"/>
                  <w:szCs w:val="16"/>
                </w:rPr>
                <w:t>1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t xml:space="preserve"> de 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begin"/>
              </w:r>
              <w:r w:rsidRPr="002336B1">
                <w:rPr>
                  <w:rFonts w:ascii="Tahoma" w:hAnsi="Tahoma" w:cs="Tahoma"/>
                  <w:sz w:val="16"/>
                  <w:szCs w:val="16"/>
                </w:rPr>
                <w:instrText xml:space="preserve"> NUMPAGES  </w:instrTex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separate"/>
              </w:r>
              <w:r w:rsidR="000A18B3">
                <w:rPr>
                  <w:rFonts w:ascii="Tahoma" w:hAnsi="Tahoma" w:cs="Tahoma"/>
                  <w:noProof/>
                  <w:sz w:val="16"/>
                  <w:szCs w:val="16"/>
                </w:rPr>
                <w:t>2</w:t>
              </w:r>
              <w:r w:rsidR="007C5FAC" w:rsidRPr="002336B1">
                <w:rPr>
                  <w:rFonts w:ascii="Tahoma" w:hAnsi="Tahoma" w:cs="Tahoma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:rsidR="0077159D" w:rsidRDefault="0077159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68A5"/>
    <w:multiLevelType w:val="hybridMultilevel"/>
    <w:tmpl w:val="CBF64AD4"/>
    <w:lvl w:ilvl="0" w:tplc="5786022C">
      <w:start w:val="6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33306"/>
    <w:multiLevelType w:val="hybridMultilevel"/>
    <w:tmpl w:val="F2ECE0EA"/>
    <w:lvl w:ilvl="0" w:tplc="F624683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418"/>
    <w:rsid w:val="000757D6"/>
    <w:rsid w:val="000A18B3"/>
    <w:rsid w:val="000C47F5"/>
    <w:rsid w:val="001256FF"/>
    <w:rsid w:val="0017326C"/>
    <w:rsid w:val="00174D4B"/>
    <w:rsid w:val="0018025F"/>
    <w:rsid w:val="001D6E52"/>
    <w:rsid w:val="002336B6"/>
    <w:rsid w:val="00256905"/>
    <w:rsid w:val="002621BF"/>
    <w:rsid w:val="00325653"/>
    <w:rsid w:val="003645AE"/>
    <w:rsid w:val="00371DE4"/>
    <w:rsid w:val="003E71FD"/>
    <w:rsid w:val="00404AAC"/>
    <w:rsid w:val="00457418"/>
    <w:rsid w:val="00481054"/>
    <w:rsid w:val="004A21D8"/>
    <w:rsid w:val="004B3F56"/>
    <w:rsid w:val="00521DA6"/>
    <w:rsid w:val="005525BB"/>
    <w:rsid w:val="00562224"/>
    <w:rsid w:val="005844BB"/>
    <w:rsid w:val="006C30CF"/>
    <w:rsid w:val="006D759A"/>
    <w:rsid w:val="00706CD9"/>
    <w:rsid w:val="0077159D"/>
    <w:rsid w:val="00791A09"/>
    <w:rsid w:val="007A3F52"/>
    <w:rsid w:val="007C5C13"/>
    <w:rsid w:val="007C5FAC"/>
    <w:rsid w:val="0087033D"/>
    <w:rsid w:val="0087643E"/>
    <w:rsid w:val="00892E2B"/>
    <w:rsid w:val="008D0363"/>
    <w:rsid w:val="009779FD"/>
    <w:rsid w:val="00980EEB"/>
    <w:rsid w:val="00996E26"/>
    <w:rsid w:val="00A41DBF"/>
    <w:rsid w:val="00A52AEE"/>
    <w:rsid w:val="00A70F4D"/>
    <w:rsid w:val="00AB3A48"/>
    <w:rsid w:val="00AB4D2E"/>
    <w:rsid w:val="00B06E99"/>
    <w:rsid w:val="00B11DBE"/>
    <w:rsid w:val="00B32346"/>
    <w:rsid w:val="00B7494F"/>
    <w:rsid w:val="00B837A0"/>
    <w:rsid w:val="00BC4656"/>
    <w:rsid w:val="00D71DB8"/>
    <w:rsid w:val="00D74765"/>
    <w:rsid w:val="00E026D7"/>
    <w:rsid w:val="00E810AA"/>
    <w:rsid w:val="00E81C05"/>
    <w:rsid w:val="00EF508A"/>
    <w:rsid w:val="00F1067D"/>
    <w:rsid w:val="00F3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59D"/>
  </w:style>
  <w:style w:type="paragraph" w:styleId="Piedepgina">
    <w:name w:val="footer"/>
    <w:basedOn w:val="Normal"/>
    <w:link w:val="PiedepginaCar"/>
    <w:uiPriority w:val="99"/>
    <w:unhideWhenUsed/>
    <w:rsid w:val="00771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59D"/>
  </w:style>
  <w:style w:type="paragraph" w:styleId="Textodeglobo">
    <w:name w:val="Balloon Text"/>
    <w:basedOn w:val="Normal"/>
    <w:link w:val="TextodegloboCar"/>
    <w:uiPriority w:val="99"/>
    <w:semiHidden/>
    <w:unhideWhenUsed/>
    <w:rsid w:val="00771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15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C47F5"/>
    <w:pPr>
      <w:spacing w:after="0" w:line="240" w:lineRule="auto"/>
    </w:pPr>
    <w:rPr>
      <w:rFonts w:ascii="Arial" w:eastAsiaTheme="minorHAnsi" w:hAnsi="Arial"/>
      <w:sz w:val="20"/>
      <w:lang w:val="es-E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tulodellibro">
    <w:name w:val="Book Title"/>
    <w:basedOn w:val="Fuentedeprrafopredeter"/>
    <w:uiPriority w:val="33"/>
    <w:qFormat/>
    <w:rsid w:val="007C5C13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481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Local\Temp\P_Acta_de_Aceptaci&#243;n_del_Entregable_del_Servicio_v_1_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8326DB51EE63D40B2F3C3683CAC5DE3" ma:contentTypeVersion="0" ma:contentTypeDescription="Crear nuevo documento." ma:contentTypeScope="" ma:versionID="c4c652cebe7bb94b910b1395b4c0d9d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9CD82-D82E-4CCC-B17C-D080B7494D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293C04-76AB-44D4-9C01-7A67FCC62B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558F9F-8030-42F0-B12A-8B1FEE00EA40}">
  <ds:schemaRefs>
    <ds:schemaRef ds:uri="http://purl.org/dc/terms/"/>
    <ds:schemaRef ds:uri="http://purl.org/dc/elements/1.1/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38F6595B-03BF-4421-9098-D1D835262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P_Acta_de_Aceptación_del_Entregable_del_Servicio_v_1_0.dotx</Template>
  <TotalTime>35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Aceptación del Entregable del Servicio D024</vt:lpstr>
    </vt:vector>
  </TitlesOfParts>
  <Company>Microsoft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Aceptación del Entregable del Servicio D024</dc:title>
  <dc:creator>Matt</dc:creator>
  <cp:lastModifiedBy>admin</cp:lastModifiedBy>
  <cp:revision>13</cp:revision>
  <dcterms:created xsi:type="dcterms:W3CDTF">2013-04-16T22:45:00Z</dcterms:created>
  <dcterms:modified xsi:type="dcterms:W3CDTF">2013-04-29T15:39:00Z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0x01010098326DB51EE63D40B2F3C3683CAC5DE3</vt:lpwstr>
  </property>
</Properties>
</file>