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996E26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Ac</w:t>
            </w:r>
            <w:r w:rsidR="00996E26">
              <w:rPr>
                <w:rStyle w:val="Ttulodellibro"/>
                <w:rFonts w:ascii="Tahoma" w:hAnsi="Tahoma" w:cs="Tahoma"/>
                <w:sz w:val="18"/>
                <w:szCs w:val="18"/>
              </w:rPr>
              <w:t>ta de Aceptación de Entregable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A52A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A52AEE" w:rsidRPr="00481054" w:rsidRDefault="00A52AEE" w:rsidP="00A52AE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62224" w:rsidP="00AB3A4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ARNOLD PAICO</w:t>
            </w:r>
          </w:p>
        </w:tc>
        <w:tc>
          <w:tcPr>
            <w:tcW w:w="2446" w:type="dxa"/>
            <w:vAlign w:val="center"/>
          </w:tcPr>
          <w:p w:rsidR="007C5C13" w:rsidRPr="00481054" w:rsidRDefault="0056222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AMIRA LANAO</w:t>
            </w:r>
          </w:p>
        </w:tc>
        <w:tc>
          <w:tcPr>
            <w:tcW w:w="1486" w:type="dxa"/>
            <w:vAlign w:val="center"/>
          </w:tcPr>
          <w:p w:rsidR="007C5C13" w:rsidRPr="00481054" w:rsidRDefault="00AB3A48" w:rsidP="0056222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04/03</w:t>
            </w:r>
            <w:r w:rsidR="00562224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  <w:bookmarkStart w:id="0" w:name="_GoBack"/>
        <w:bookmarkEnd w:id="0"/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A52AEE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87033D">
              <w:rPr>
                <w:rFonts w:ascii="Tahoma" w:hAnsi="Tahoma" w:cs="Tahoma"/>
                <w:sz w:val="18"/>
                <w:szCs w:val="18"/>
              </w:rPr>
              <w:t xml:space="preserve"> 1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5525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 de Aceptación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Entregables 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- </w:t>
            </w:r>
            <w:r>
              <w:rPr>
                <w:rFonts w:ascii="Tahoma" w:hAnsi="Tahoma" w:cs="Tahoma"/>
                <w:sz w:val="18"/>
                <w:szCs w:val="18"/>
              </w:rPr>
              <w:t xml:space="preserve"> iteración N°1 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DB18DB" w:rsidP="008C2AF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05/02</w:t>
            </w:r>
            <w:r w:rsidR="00AB3A48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A52AEE" w:rsidP="00A52AEE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</w:t>
            </w:r>
            <w:r w:rsidR="00A70F4D">
              <w:rPr>
                <w:rFonts w:ascii="Tahoma" w:hAnsi="Tahoma" w:cs="Tahoma"/>
                <w:sz w:val="18"/>
                <w:szCs w:val="18"/>
              </w:rPr>
              <w:t>/0</w:t>
            </w:r>
            <w:r w:rsidR="00DB18DB">
              <w:rPr>
                <w:rFonts w:ascii="Tahoma" w:hAnsi="Tahoma" w:cs="Tahoma"/>
                <w:sz w:val="18"/>
                <w:szCs w:val="18"/>
              </w:rPr>
              <w:t>3</w:t>
            </w:r>
            <w:r w:rsidR="00A70F4D">
              <w:rPr>
                <w:rFonts w:ascii="Tahoma" w:hAnsi="Tahoma" w:cs="Tahoma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8D0363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5525BB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5525B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68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Plan de Proyecto</w:t>
            </w:r>
          </w:p>
          <w:p w:rsidR="00706CD9" w:rsidRDefault="00706CD9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Cronograma detallado</w:t>
            </w:r>
          </w:p>
          <w:p w:rsidR="003645AE" w:rsidRPr="00706CD9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 w:rsidRPr="00706CD9">
              <w:rPr>
                <w:rFonts w:ascii="Tahoma" w:hAnsi="Tahoma" w:cs="Tahoma"/>
                <w:sz w:val="18"/>
                <w:szCs w:val="18"/>
                <w:lang w:val="es-PE"/>
              </w:rPr>
              <w:t>Actas de Reuniones Externas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Registros de Riesgos</w:t>
            </w:r>
          </w:p>
          <w:p w:rsidR="003645AE" w:rsidRDefault="00706CD9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Modelaje</w:t>
            </w:r>
            <w:r w:rsidR="003645AE">
              <w:rPr>
                <w:rFonts w:ascii="Tahoma" w:hAnsi="Tahoma" w:cs="Tahoma"/>
                <w:sz w:val="18"/>
                <w:szCs w:val="18"/>
                <w:lang w:val="es-PE"/>
              </w:rPr>
              <w:t xml:space="preserve"> de Base de Datos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Desarrollo de Prototipos de Interfaces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PE"/>
              </w:rPr>
              <w:t>Kick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 off Externo Inicial.</w:t>
            </w:r>
          </w:p>
          <w:p w:rsidR="00706CD9" w:rsidRDefault="00706CD9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Acta de Aceptación de Entregables</w:t>
            </w: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Default="00892E2B"/>
    <w:p w:rsidR="001256FF" w:rsidRPr="00481054" w:rsidRDefault="001256FF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1256FF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1256FF">
              <w:rPr>
                <w:rFonts w:ascii="Tahoma" w:hAnsi="Tahoma" w:cs="Tahoma"/>
                <w:sz w:val="18"/>
                <w:szCs w:val="18"/>
              </w:rPr>
              <w:t>IFTC_ACTA DE ENTREGABLE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la empresa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256FF">
              <w:rPr>
                <w:rFonts w:ascii="Tahoma" w:hAnsi="Tahoma" w:cs="Tahoma"/>
                <w:b/>
                <w:sz w:val="18"/>
                <w:szCs w:val="18"/>
              </w:rPr>
              <w:t>infortec</w:t>
            </w:r>
            <w:proofErr w:type="spell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ha sido aceptado y aprobado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el Cliente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Default="006D759A" w:rsidP="006D759A">
      <w:pPr>
        <w:spacing w:after="0"/>
      </w:pPr>
    </w:p>
    <w:p w:rsidR="00AB4D2E" w:rsidRDefault="00996E26" w:rsidP="00996E26">
      <w:pPr>
        <w:tabs>
          <w:tab w:val="left" w:pos="2175"/>
        </w:tabs>
        <w:spacing w:after="0"/>
      </w:pPr>
      <w:r>
        <w:tab/>
      </w: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Pr="00481054" w:rsidRDefault="001256FF" w:rsidP="00996E26">
      <w:pPr>
        <w:tabs>
          <w:tab w:val="left" w:pos="2175"/>
        </w:tabs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Jefe de Proyectos </w:t>
            </w:r>
          </w:p>
        </w:tc>
        <w:tc>
          <w:tcPr>
            <w:tcW w:w="1655" w:type="dxa"/>
            <w:vAlign w:val="center"/>
          </w:tcPr>
          <w:p w:rsidR="00A52AEE" w:rsidRPr="00481054" w:rsidRDefault="00A52AEE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Gino Guzmán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Programador</w:t>
            </w:r>
          </w:p>
        </w:tc>
        <w:tc>
          <w:tcPr>
            <w:tcW w:w="1655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Analista de Calidad </w:t>
            </w:r>
          </w:p>
        </w:tc>
        <w:tc>
          <w:tcPr>
            <w:tcW w:w="1655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Arnold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Paico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Documentador </w:t>
            </w:r>
          </w:p>
        </w:tc>
        <w:tc>
          <w:tcPr>
            <w:tcW w:w="1655" w:type="dxa"/>
            <w:vAlign w:val="center"/>
          </w:tcPr>
          <w:p w:rsidR="00A52AEE" w:rsidRDefault="00A52AEE" w:rsidP="004A21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del Proyecto</w:t>
            </w:r>
          </w:p>
        </w:tc>
        <w:tc>
          <w:tcPr>
            <w:tcW w:w="1655" w:type="dxa"/>
            <w:vAlign w:val="center"/>
          </w:tcPr>
          <w:p w:rsidR="00A52AEE" w:rsidRPr="00481054" w:rsidRDefault="00A52AEE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05/03/2013</w:t>
            </w: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2"/>
      <w:footerReference w:type="default" r:id="rId13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94F" w:rsidRDefault="00B7494F" w:rsidP="0077159D">
      <w:pPr>
        <w:spacing w:after="0" w:line="240" w:lineRule="auto"/>
      </w:pPr>
      <w:r>
        <w:separator/>
      </w:r>
    </w:p>
  </w:endnote>
  <w:endnote w:type="continuationSeparator" w:id="0">
    <w:p w:rsidR="00B7494F" w:rsidRDefault="00B7494F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B32346">
    <w:pPr>
      <w:pStyle w:val="Piedepgina"/>
    </w:pPr>
  </w:p>
  <w:p w:rsidR="00996E26" w:rsidRDefault="00996E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94F" w:rsidRDefault="00B7494F" w:rsidP="0077159D">
      <w:pPr>
        <w:spacing w:after="0" w:line="240" w:lineRule="auto"/>
      </w:pPr>
      <w:r>
        <w:separator/>
      </w:r>
    </w:p>
  </w:footnote>
  <w:footnote w:type="continuationSeparator" w:id="0">
    <w:p w:rsidR="00B7494F" w:rsidRDefault="00B7494F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94"/>
      <w:gridCol w:w="2310"/>
      <w:gridCol w:w="3089"/>
      <w:gridCol w:w="1460"/>
      <w:gridCol w:w="1286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56222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5292D7" wp14:editId="05D7EE9E">
                <wp:simplePos x="0" y="0"/>
                <wp:positionH relativeFrom="column">
                  <wp:posOffset>2540</wp:posOffset>
                </wp:positionH>
                <wp:positionV relativeFrom="paragraph">
                  <wp:posOffset>-699135</wp:posOffset>
                </wp:positionV>
                <wp:extent cx="866775" cy="609600"/>
                <wp:effectExtent l="0" t="0" r="9525" b="0"/>
                <wp:wrapSquare wrapText="bothSides"/>
                <wp:docPr id="1" name="Imagen 1" descr="I:\Log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Log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56222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INTRANET DE ALUMNOS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AB3A48">
      <w:trPr>
        <w:trHeight w:val="417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AB3A48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Empresa</w:t>
          </w:r>
        </w:p>
      </w:tc>
      <w:tc>
        <w:tcPr>
          <w:tcW w:w="1610" w:type="pct"/>
          <w:vAlign w:val="center"/>
        </w:tcPr>
        <w:p w:rsidR="000C47F5" w:rsidRPr="002336B1" w:rsidRDefault="0056222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INFORTEC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3D586F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3D586F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1256FF"/>
    <w:rsid w:val="002621BF"/>
    <w:rsid w:val="00325653"/>
    <w:rsid w:val="003645AE"/>
    <w:rsid w:val="00371DE4"/>
    <w:rsid w:val="003D586F"/>
    <w:rsid w:val="00457418"/>
    <w:rsid w:val="00481054"/>
    <w:rsid w:val="004A21D8"/>
    <w:rsid w:val="00521DA6"/>
    <w:rsid w:val="005525BB"/>
    <w:rsid w:val="00562224"/>
    <w:rsid w:val="005844BB"/>
    <w:rsid w:val="006C30CF"/>
    <w:rsid w:val="006D759A"/>
    <w:rsid w:val="00706CD9"/>
    <w:rsid w:val="0077159D"/>
    <w:rsid w:val="00791A09"/>
    <w:rsid w:val="007C5C13"/>
    <w:rsid w:val="007C5FAC"/>
    <w:rsid w:val="0087033D"/>
    <w:rsid w:val="00892E2B"/>
    <w:rsid w:val="008D0363"/>
    <w:rsid w:val="009779FD"/>
    <w:rsid w:val="00980EEB"/>
    <w:rsid w:val="00996E26"/>
    <w:rsid w:val="00A41DBF"/>
    <w:rsid w:val="00A52AEE"/>
    <w:rsid w:val="00A70F4D"/>
    <w:rsid w:val="00AB3A48"/>
    <w:rsid w:val="00AB4D2E"/>
    <w:rsid w:val="00B06E99"/>
    <w:rsid w:val="00B11DBE"/>
    <w:rsid w:val="00B32346"/>
    <w:rsid w:val="00B7494F"/>
    <w:rsid w:val="00B837A0"/>
    <w:rsid w:val="00BC4656"/>
    <w:rsid w:val="00D71DB8"/>
    <w:rsid w:val="00D74765"/>
    <w:rsid w:val="00DB18DB"/>
    <w:rsid w:val="00E026D7"/>
    <w:rsid w:val="00E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8F9F-8030-42F0-B12A-8B1FEE00EA4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54A492-5C87-4409-9F37-311112D0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1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admin</cp:lastModifiedBy>
  <cp:revision>5</cp:revision>
  <dcterms:created xsi:type="dcterms:W3CDTF">2013-04-16T22:06:00Z</dcterms:created>
  <dcterms:modified xsi:type="dcterms:W3CDTF">2013-04-17T18:14:00Z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